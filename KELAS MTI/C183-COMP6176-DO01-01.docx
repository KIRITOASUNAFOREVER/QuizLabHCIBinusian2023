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4B912D3B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09DF" w14:textId="055A8187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 w:rsidRPr="0011264A"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  <w:proofErr w:type="spellEnd"/>
            <w:r w:rsidRPr="0011264A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11264A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BD2A859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id-ID" w:eastAsia="id-ID"/>
              </w:rPr>
              <w:drawing>
                <wp:inline distT="0" distB="0" distL="0" distR="0" wp14:anchorId="6ABA850F" wp14:editId="108F7E99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3420ABF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7F41" w14:textId="77777777" w:rsidR="002F5B8C" w:rsidRDefault="002F5B8C" w:rsidP="002F5B8C">
            <w:r>
              <w:rPr>
                <w:rFonts w:ascii="Arial Narrow" w:hAnsi="Arial Narrow" w:cs="Tahoma"/>
                <w:sz w:val="36"/>
              </w:rPr>
              <w:t>COMP6176 | COMP6232</w:t>
            </w:r>
          </w:p>
          <w:p w14:paraId="41FDBF62" w14:textId="6D22A94B" w:rsidR="00235C36" w:rsidRPr="00876A58" w:rsidRDefault="002F5B8C" w:rsidP="002F5B8C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  <w:lang w:val="id-ID"/>
              </w:rPr>
              <w:t xml:space="preserve">Human </w:t>
            </w:r>
            <w:proofErr w:type="spellStart"/>
            <w:r>
              <w:rPr>
                <w:rFonts w:ascii="Arial Narrow" w:hAnsi="Arial Narrow" w:cs="Tahoma"/>
                <w:sz w:val="36"/>
                <w:lang w:val="id-ID"/>
              </w:rPr>
              <w:t>Computer</w:t>
            </w:r>
            <w:proofErr w:type="spellEnd"/>
            <w:r>
              <w:rPr>
                <w:rFonts w:ascii="Arial Narrow" w:hAnsi="Arial Narrow" w:cs="Tahoma"/>
                <w:sz w:val="36"/>
                <w:lang w:val="id-ID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sz w:val="36"/>
                <w:lang w:val="id-ID"/>
              </w:rPr>
              <w:t>and</w:t>
            </w:r>
            <w:proofErr w:type="spellEnd"/>
            <w:r>
              <w:rPr>
                <w:rFonts w:ascii="Arial Narrow" w:hAnsi="Arial Narrow" w:cs="Tahoma"/>
                <w:sz w:val="36"/>
                <w:lang w:val="id-ID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sz w:val="36"/>
                <w:lang w:val="id-ID"/>
              </w:rPr>
              <w:t>Interaction</w:t>
            </w:r>
            <w:proofErr w:type="spellEnd"/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EA3F6DB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0EA44C0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ADFF" w14:textId="5468B8FC" w:rsidR="00F80742" w:rsidRPr="00DF718C" w:rsidRDefault="0011264A" w:rsidP="0011264A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11264A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15299C" w14:textId="5BD4D1F5" w:rsidR="000732DF" w:rsidRPr="0036420F" w:rsidRDefault="0011264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264A">
              <w:rPr>
                <w:rFonts w:ascii="Arial" w:hAnsi="Arial" w:cs="Arial"/>
                <w:b/>
                <w:sz w:val="20"/>
              </w:rPr>
              <w:t>C183-COMP6176-DO01-01</w:t>
            </w:r>
          </w:p>
        </w:tc>
      </w:tr>
      <w:tr w:rsidR="00E0375C" w:rsidRPr="00876A58" w14:paraId="51D139C8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F5B9564" w14:textId="6741C293" w:rsidR="00535DA7" w:rsidRPr="0011264A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11264A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11264A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11264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012C5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11264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11264A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1264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11264A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11264A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2F5B8C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="002F5B8C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F5B8C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47DC0A" w14:textId="4F6ECB9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11264A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11264A">
              <w:rPr>
                <w:rFonts w:ascii="Arial" w:hAnsi="Arial" w:cs="Arial"/>
                <w:b/>
                <w:sz w:val="18"/>
              </w:rPr>
              <w:t xml:space="preserve"> </w:t>
            </w:r>
            <w:r w:rsidR="0011264A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2A298CD" w14:textId="20316CA8" w:rsidR="00643F75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26ADF15" w14:textId="77777777" w:rsidR="002F5B8C" w:rsidRPr="00CA7BA1" w:rsidRDefault="002F5B8C" w:rsidP="002F5B8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tidak diperkenankan untuk:</w:t>
      </w:r>
    </w:p>
    <w:p w14:paraId="28FCF38F" w14:textId="77777777" w:rsidR="002F5B8C" w:rsidRPr="00CA7BA1" w:rsidRDefault="002F5B8C" w:rsidP="002F5B8C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allowed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CA7BA1">
        <w:rPr>
          <w:rStyle w:val="longtext"/>
          <w:i/>
          <w:sz w:val="18"/>
          <w:szCs w:val="18"/>
        </w:rPr>
        <w:t>:</w:t>
      </w:r>
    </w:p>
    <w:p w14:paraId="0B188101" w14:textId="77777777" w:rsidR="002F5B8C" w:rsidRPr="00CA7BA1" w:rsidRDefault="002F5B8C" w:rsidP="002F5B8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proofErr w:type="spellStart"/>
      <w:r w:rsidRPr="00CA7BA1">
        <w:rPr>
          <w:lang w:val="id-ID" w:eastAsia="x-none"/>
        </w:rPr>
        <w:t>erdiskusi</w:t>
      </w:r>
      <w:proofErr w:type="spellEnd"/>
      <w:r w:rsidRPr="00CA7BA1">
        <w:rPr>
          <w:lang w:val="id-ID" w:eastAsia="x-none"/>
        </w:rPr>
        <w:t xml:space="preserve"> </w:t>
      </w:r>
      <w:r w:rsidRPr="00CA7BA1">
        <w:rPr>
          <w:lang w:val="en-ID" w:eastAsia="x-none"/>
        </w:rPr>
        <w:t>dan/</w:t>
      </w:r>
      <w:proofErr w:type="spellStart"/>
      <w:r w:rsidRPr="00CA7BA1">
        <w:rPr>
          <w:lang w:val="en-ID" w:eastAsia="x-none"/>
        </w:rPr>
        <w:t>atau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bekerja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sama</w:t>
      </w:r>
      <w:proofErr w:type="spellEnd"/>
      <w:r w:rsidRPr="00CA7BA1">
        <w:rPr>
          <w:lang w:val="en-ID" w:eastAsia="x-none"/>
        </w:rPr>
        <w:t xml:space="preserve"> </w:t>
      </w:r>
      <w:r w:rsidRPr="00CA7BA1">
        <w:rPr>
          <w:lang w:val="id-ID" w:eastAsia="x-none"/>
        </w:rPr>
        <w:t xml:space="preserve">dengan </w:t>
      </w:r>
      <w:proofErr w:type="spellStart"/>
      <w:r w:rsidRPr="00CA7BA1">
        <w:t>mahasiswa</w:t>
      </w:r>
      <w:proofErr w:type="spellEnd"/>
      <w:r w:rsidRPr="00CA7BA1">
        <w:t xml:space="preserve"> </w:t>
      </w:r>
      <w:r w:rsidRPr="00CA7BA1">
        <w:rPr>
          <w:lang w:val="id-ID" w:eastAsia="x-none"/>
        </w:rPr>
        <w:t>lainnya</w:t>
      </w:r>
    </w:p>
    <w:p w14:paraId="4619C4DA" w14:textId="77777777" w:rsidR="002F5B8C" w:rsidRPr="00CA7BA1" w:rsidRDefault="002F5B8C" w:rsidP="002F5B8C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proofErr w:type="spellStart"/>
      <w:r w:rsidRPr="00CA7BA1">
        <w:rPr>
          <w:i/>
          <w:sz w:val="20"/>
          <w:szCs w:val="20"/>
          <w:lang w:val="id-ID" w:eastAsia="x-none"/>
        </w:rPr>
        <w:t>iscus</w:t>
      </w:r>
      <w:proofErr w:type="spellEnd"/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proofErr w:type="spellStart"/>
      <w:r w:rsidRPr="00CA7BA1">
        <w:rPr>
          <w:i/>
          <w:sz w:val="20"/>
          <w:szCs w:val="20"/>
          <w:lang w:val="id-ID" w:eastAsia="x-none"/>
        </w:rPr>
        <w:t>with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other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eastAsia="x-none"/>
        </w:rPr>
        <w:t xml:space="preserve">student </w:t>
      </w:r>
      <w:proofErr w:type="spellStart"/>
      <w:r w:rsidRPr="00CA7BA1">
        <w:rPr>
          <w:i/>
          <w:sz w:val="20"/>
          <w:szCs w:val="20"/>
          <w:lang w:val="id-ID" w:eastAsia="x-none"/>
        </w:rPr>
        <w:t>participants</w:t>
      </w:r>
      <w:proofErr w:type="spellEnd"/>
    </w:p>
    <w:p w14:paraId="65A1AF97" w14:textId="77777777" w:rsidR="002F5B8C" w:rsidRPr="00CA7BA1" w:rsidRDefault="002F5B8C" w:rsidP="002F5B8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A7BA1">
        <w:rPr>
          <w:lang w:val="id-ID"/>
        </w:rPr>
        <w:t>Me</w:t>
      </w:r>
      <w:r w:rsidRPr="00CA7BA1">
        <w:t>lihat</w:t>
      </w:r>
      <w:proofErr w:type="spellEnd"/>
      <w:r w:rsidRPr="00CA7BA1">
        <w:rPr>
          <w:lang w:val="id-ID"/>
        </w:rPr>
        <w:t xml:space="preserve"> </w:t>
      </w:r>
      <w:proofErr w:type="spellStart"/>
      <w:r w:rsidRPr="00CA7BA1">
        <w:t>sebagian</w:t>
      </w:r>
      <w:proofErr w:type="spellEnd"/>
      <w:r w:rsidRPr="00CA7BA1">
        <w:t xml:space="preserve"> </w:t>
      </w:r>
      <w:proofErr w:type="spellStart"/>
      <w:r w:rsidRPr="00CA7BA1">
        <w:t>atau</w:t>
      </w:r>
      <w:proofErr w:type="spellEnd"/>
      <w:r w:rsidRPr="00CA7BA1">
        <w:t xml:space="preserve"> </w:t>
      </w:r>
      <w:proofErr w:type="spellStart"/>
      <w:r w:rsidRPr="00CA7BA1">
        <w:t>seluruh</w:t>
      </w:r>
      <w:proofErr w:type="spellEnd"/>
      <w:r w:rsidRPr="00CA7BA1">
        <w:t xml:space="preserve"> </w:t>
      </w:r>
      <w:proofErr w:type="spellStart"/>
      <w:r w:rsidRPr="00CA7BA1">
        <w:t>jawaban</w:t>
      </w:r>
      <w:proofErr w:type="spellEnd"/>
      <w:r w:rsidRPr="00CA7BA1">
        <w:t xml:space="preserve"> </w:t>
      </w:r>
      <w:proofErr w:type="spellStart"/>
      <w:r w:rsidRPr="00CA7BA1">
        <w:t>mahasiswa</w:t>
      </w:r>
      <w:proofErr w:type="spellEnd"/>
      <w:r w:rsidRPr="00CA7BA1">
        <w:t xml:space="preserve"> lain</w:t>
      </w:r>
    </w:p>
    <w:p w14:paraId="06DA303E" w14:textId="77777777" w:rsidR="002F5B8C" w:rsidRPr="00CA7BA1" w:rsidRDefault="002F5B8C" w:rsidP="002F5B8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7B795BB7" w14:textId="77777777" w:rsidR="002F5B8C" w:rsidRPr="00CA7BA1" w:rsidRDefault="002F5B8C" w:rsidP="002F5B8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proofErr w:type="spellStart"/>
      <w:r w:rsidRPr="00CA7BA1">
        <w:rPr>
          <w:lang w:val="id-ID" w:eastAsia="x-none"/>
        </w:rPr>
        <w:t>embuka</w:t>
      </w:r>
      <w:proofErr w:type="spellEnd"/>
      <w:r w:rsidRPr="00CA7BA1">
        <w:rPr>
          <w:lang w:val="id-ID" w:eastAsia="x-none"/>
        </w:rPr>
        <w:t xml:space="preserve">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</w:t>
      </w:r>
      <w:proofErr w:type="spellStart"/>
      <w:r w:rsidRPr="00CA7BA1">
        <w:rPr>
          <w:lang w:val="id-ID" w:eastAsia="x-none"/>
        </w:rPr>
        <w:t>recording</w:t>
      </w:r>
      <w:proofErr w:type="spellEnd"/>
      <w:r w:rsidRPr="00CA7BA1">
        <w:rPr>
          <w:lang w:val="id-ID" w:eastAsia="x-none"/>
        </w:rPr>
        <w:t xml:space="preserve"> kelas, VBL, Youtube, </w:t>
      </w:r>
      <w:proofErr w:type="spellStart"/>
      <w:r w:rsidRPr="00CA7BA1">
        <w:rPr>
          <w:lang w:val="id-ID" w:eastAsia="x-none"/>
        </w:rPr>
        <w:t>dsb</w:t>
      </w:r>
      <w:proofErr w:type="spellEnd"/>
      <w:r w:rsidRPr="00CA7BA1">
        <w:rPr>
          <w:lang w:val="id-ID" w:eastAsia="x-none"/>
        </w:rPr>
        <w:t xml:space="preserve">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79C06739" w14:textId="77777777" w:rsidR="002F5B8C" w:rsidRPr="00CA7BA1" w:rsidRDefault="002F5B8C" w:rsidP="002F5B8C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 xml:space="preserve">pen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and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copy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from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any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resources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such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as notes,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videos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(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class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recording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, VBL, Youtube,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etc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)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and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other</w:t>
      </w:r>
      <w:proofErr w:type="spellEnd"/>
      <w:r w:rsidRPr="00CA7BA1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bCs/>
          <w:i/>
          <w:sz w:val="20"/>
          <w:szCs w:val="20"/>
          <w:lang w:val="id-ID" w:eastAsia="x-none"/>
        </w:rPr>
        <w:t>references</w:t>
      </w:r>
      <w:proofErr w:type="spellEnd"/>
    </w:p>
    <w:p w14:paraId="6544FDB3" w14:textId="77777777" w:rsidR="002F5B8C" w:rsidRPr="00CA7BA1" w:rsidRDefault="002F5B8C" w:rsidP="002F5B8C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proofErr w:type="spellStart"/>
      <w:r w:rsidRPr="00CA7BA1">
        <w:rPr>
          <w:lang w:val="id-ID" w:eastAsia="x-none"/>
        </w:rPr>
        <w:t>embuka</w:t>
      </w:r>
      <w:proofErr w:type="spellEnd"/>
      <w:r w:rsidRPr="00CA7BA1">
        <w:rPr>
          <w:lang w:val="id-ID" w:eastAsia="x-none"/>
        </w:rPr>
        <w:t xml:space="preserve"> dan menyalin jawaban dari internet (</w:t>
      </w:r>
      <w:proofErr w:type="spellStart"/>
      <w:r w:rsidRPr="00CA7BA1">
        <w:rPr>
          <w:lang w:val="id-ID" w:eastAsia="x-none"/>
        </w:rPr>
        <w:t>google</w:t>
      </w:r>
      <w:proofErr w:type="spellEnd"/>
      <w:r w:rsidRPr="00CA7BA1">
        <w:rPr>
          <w:lang w:val="id-ID" w:eastAsia="x-none"/>
        </w:rPr>
        <w:t xml:space="preserve">, </w:t>
      </w:r>
      <w:proofErr w:type="spellStart"/>
      <w:r w:rsidRPr="00CA7BA1">
        <w:rPr>
          <w:lang w:val="id-ID" w:eastAsia="x-none"/>
        </w:rPr>
        <w:t>stackoverflow</w:t>
      </w:r>
      <w:proofErr w:type="spellEnd"/>
      <w:r w:rsidRPr="00CA7BA1">
        <w:rPr>
          <w:lang w:val="id-ID" w:eastAsia="x-none"/>
        </w:rPr>
        <w:t xml:space="preserve">, </w:t>
      </w:r>
      <w:proofErr w:type="spellStart"/>
      <w:r w:rsidRPr="00CA7BA1">
        <w:rPr>
          <w:lang w:val="id-ID" w:eastAsia="x-none"/>
        </w:rPr>
        <w:t>dsb</w:t>
      </w:r>
      <w:proofErr w:type="spellEnd"/>
      <w:r w:rsidRPr="00CA7BA1">
        <w:rPr>
          <w:lang w:val="id-ID" w:eastAsia="x-none"/>
        </w:rPr>
        <w:t>)</w:t>
      </w:r>
    </w:p>
    <w:p w14:paraId="22C5AFF2" w14:textId="77777777" w:rsidR="002F5B8C" w:rsidRPr="00CA7BA1" w:rsidRDefault="002F5B8C" w:rsidP="002F5B8C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 xml:space="preserve">pen </w:t>
      </w:r>
      <w:proofErr w:type="spellStart"/>
      <w:r w:rsidRPr="00CA7BA1">
        <w:rPr>
          <w:i/>
          <w:sz w:val="20"/>
          <w:szCs w:val="20"/>
          <w:lang w:val="id-ID" w:eastAsia="x-none"/>
        </w:rPr>
        <w:t>and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copy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answer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from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the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internet (</w:t>
      </w:r>
      <w:proofErr w:type="spellStart"/>
      <w:r w:rsidRPr="00CA7BA1">
        <w:rPr>
          <w:i/>
          <w:sz w:val="20"/>
          <w:szCs w:val="20"/>
          <w:lang w:val="id-ID" w:eastAsia="x-none"/>
        </w:rPr>
        <w:t>google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, </w:t>
      </w:r>
      <w:proofErr w:type="spellStart"/>
      <w:r w:rsidRPr="00CA7BA1">
        <w:rPr>
          <w:i/>
          <w:sz w:val="20"/>
          <w:szCs w:val="20"/>
          <w:lang w:val="id-ID" w:eastAsia="x-none"/>
        </w:rPr>
        <w:t>stackoverflow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, </w:t>
      </w:r>
      <w:proofErr w:type="spellStart"/>
      <w:r w:rsidRPr="00CA7BA1">
        <w:rPr>
          <w:i/>
          <w:sz w:val="20"/>
          <w:szCs w:val="20"/>
          <w:lang w:val="id-ID" w:eastAsia="x-none"/>
        </w:rPr>
        <w:t>etc</w:t>
      </w:r>
      <w:proofErr w:type="spellEnd"/>
      <w:r w:rsidRPr="00CA7BA1">
        <w:rPr>
          <w:i/>
          <w:sz w:val="20"/>
          <w:szCs w:val="20"/>
          <w:lang w:val="id-ID" w:eastAsia="x-none"/>
        </w:rPr>
        <w:t>)</w:t>
      </w:r>
    </w:p>
    <w:p w14:paraId="14FB8A51" w14:textId="77777777" w:rsidR="002F5B8C" w:rsidRPr="00CA7BA1" w:rsidRDefault="002F5B8C" w:rsidP="002F5B8C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proofErr w:type="spellStart"/>
      <w:r w:rsidRPr="00CA7BA1">
        <w:t>ya</w:t>
      </w:r>
      <w:r w:rsidRPr="00CA7BA1">
        <w:rPr>
          <w:lang w:val="id-ID"/>
        </w:rPr>
        <w:t>ng</w:t>
      </w:r>
      <w:proofErr w:type="spellEnd"/>
      <w:r w:rsidRPr="00CA7BA1">
        <w:rPr>
          <w:lang w:val="id-ID"/>
        </w:rPr>
        <w:t xml:space="preserve"> tidak sesuai dengan tema yang ada di soal,</w:t>
      </w:r>
    </w:p>
    <w:p w14:paraId="10F61022" w14:textId="77777777" w:rsidR="002F5B8C" w:rsidRPr="00CA7BA1" w:rsidRDefault="002F5B8C" w:rsidP="002F5B8C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 w:rsidRPr="00CA7BA1">
        <w:rPr>
          <w:rStyle w:val="longtext"/>
          <w:i/>
          <w:sz w:val="18"/>
          <w:szCs w:val="18"/>
          <w:lang w:val="id-ID"/>
        </w:rPr>
        <w:t>Working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another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which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accordance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existing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matter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4AD59F80" w14:textId="77777777" w:rsidR="002F5B8C" w:rsidRPr="00CA7BA1" w:rsidRDefault="002F5B8C" w:rsidP="002F5B8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0054BF5B" w14:textId="77777777" w:rsidR="002F5B8C" w:rsidRPr="00CA7BA1" w:rsidRDefault="002F5B8C" w:rsidP="002F5B8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4E3DAEF8" w14:textId="77777777" w:rsidR="002F5B8C" w:rsidRPr="00CA7BA1" w:rsidRDefault="002F5B8C" w:rsidP="002F5B8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 w:rsidRPr="00CA7BA1">
        <w:rPr>
          <w:lang w:val="id-ID"/>
        </w:rPr>
        <w:t>dicontek</w:t>
      </w:r>
      <w:proofErr w:type="spellEnd"/>
      <w:r w:rsidRPr="00CA7BA1">
        <w:rPr>
          <w:lang w:val="id-ID"/>
        </w:rPr>
        <w:t xml:space="preserve"> oleh orang lain / kelompok lain.</w:t>
      </w:r>
    </w:p>
    <w:p w14:paraId="2F6E40AE" w14:textId="77777777" w:rsidR="002F5B8C" w:rsidRPr="00CA7BA1" w:rsidRDefault="002F5B8C" w:rsidP="002F5B8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 w:rsidRPr="00CA7BA1">
        <w:rPr>
          <w:rStyle w:val="longtext"/>
          <w:i/>
          <w:sz w:val="18"/>
          <w:szCs w:val="18"/>
          <w:lang w:val="id-ID"/>
        </w:rPr>
        <w:t>Accidentally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intentionally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conduct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any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r w:rsidRPr="00CA7BA1">
        <w:rPr>
          <w:rStyle w:val="longtext"/>
          <w:i/>
          <w:sz w:val="18"/>
          <w:szCs w:val="18"/>
        </w:rPr>
        <w:t xml:space="preserve">failure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action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that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cause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results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was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by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someone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else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other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groups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>.</w:t>
      </w:r>
    </w:p>
    <w:p w14:paraId="33B41A3E" w14:textId="77777777" w:rsidR="002F5B8C" w:rsidRPr="00CA7BA1" w:rsidRDefault="002F5B8C" w:rsidP="002F5B8C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F5F9DDC" w14:textId="77777777" w:rsidR="002F5B8C" w:rsidRPr="00CA7BA1" w:rsidRDefault="002F5B8C" w:rsidP="002F5B8C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proofErr w:type="spellStart"/>
      <w:r w:rsidRPr="00CA7BA1">
        <w:rPr>
          <w:b/>
          <w:bCs/>
          <w:u w:val="single"/>
        </w:rPr>
        <w:t>mahasiswa</w:t>
      </w:r>
      <w:proofErr w:type="spellEnd"/>
      <w:r w:rsidRPr="00CA7BA1">
        <w:rPr>
          <w:lang w:val="id-ID"/>
        </w:rPr>
        <w:t xml:space="preserve"> yang melakukan kecurangan (menyontek maupun </w:t>
      </w:r>
      <w:proofErr w:type="spellStart"/>
      <w:r w:rsidRPr="00CA7BA1">
        <w:rPr>
          <w:lang w:val="id-ID"/>
        </w:rPr>
        <w:t>dicontek</w:t>
      </w:r>
      <w:proofErr w:type="spellEnd"/>
      <w:r w:rsidRPr="00CA7BA1">
        <w:rPr>
          <w:lang w:val="id-ID"/>
        </w:rPr>
        <w:t>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3237B287" w14:textId="77777777" w:rsidR="002F5B8C" w:rsidRPr="00CA7BA1" w:rsidRDefault="002F5B8C" w:rsidP="002F5B8C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proved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CA7BA1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CA7BA1">
        <w:rPr>
          <w:rStyle w:val="longtext"/>
          <w:i/>
          <w:sz w:val="18"/>
          <w:szCs w:val="18"/>
          <w:lang w:val="id-ID"/>
        </w:rPr>
        <w:t xml:space="preserve">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DC8A1F6" w14:textId="77777777" w:rsidR="002F5B8C" w:rsidRPr="00CA7BA1" w:rsidRDefault="002F5B8C" w:rsidP="002F5B8C">
      <w:pPr>
        <w:spacing w:line="360" w:lineRule="auto"/>
        <w:ind w:left="360" w:hanging="360"/>
      </w:pPr>
    </w:p>
    <w:p w14:paraId="34FA27B2" w14:textId="77777777" w:rsidR="002F5B8C" w:rsidRPr="00CA7BA1" w:rsidRDefault="002F5B8C" w:rsidP="002F5B8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Perhatikan jadwal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, segala jenis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 di luar jadwal tidak dilayani.</w:t>
      </w:r>
    </w:p>
    <w:p w14:paraId="7BD19C85" w14:textId="77777777" w:rsidR="002F5B8C" w:rsidRPr="00CA7BA1" w:rsidRDefault="002F5B8C" w:rsidP="002F5B8C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336E97BF" w14:textId="77777777" w:rsidR="002F5B8C" w:rsidRPr="00CA7BA1" w:rsidRDefault="002F5B8C" w:rsidP="002F5B8C">
      <w:pPr>
        <w:spacing w:after="200" w:line="276" w:lineRule="auto"/>
        <w:rPr>
          <w:lang w:val="id-ID" w:eastAsia="x-none"/>
        </w:rPr>
      </w:pPr>
      <w:bookmarkStart w:id="0" w:name="_Hlk58908782"/>
    </w:p>
    <w:p w14:paraId="34C056ED" w14:textId="77777777" w:rsidR="002F5B8C" w:rsidRPr="00CA7BA1" w:rsidRDefault="002F5B8C" w:rsidP="002F5B8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lastRenderedPageBreak/>
        <w:t>Bila Anda tidak membaca peraturan ini, maka Anda dianggap telah membaca dan menyetujuinya</w:t>
      </w:r>
    </w:p>
    <w:p w14:paraId="51D38216" w14:textId="77777777" w:rsidR="002F5B8C" w:rsidRPr="00CA7BA1" w:rsidRDefault="002F5B8C" w:rsidP="002F5B8C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</w:t>
      </w:r>
      <w:proofErr w:type="spellStart"/>
      <w:r w:rsidRPr="00CA7BA1">
        <w:rPr>
          <w:i/>
          <w:sz w:val="20"/>
          <w:szCs w:val="20"/>
          <w:lang w:val="id-ID" w:eastAsia="x-none"/>
        </w:rPr>
        <w:t>you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proofErr w:type="spellStart"/>
      <w:r w:rsidRPr="00CA7BA1">
        <w:rPr>
          <w:i/>
          <w:sz w:val="20"/>
          <w:szCs w:val="20"/>
          <w:lang w:val="id-ID" w:eastAsia="x-none"/>
        </w:rPr>
        <w:t>missed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to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read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these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lang w:val="id-ID" w:eastAsia="x-none"/>
        </w:rPr>
        <w:t>regulations</w:t>
      </w:r>
      <w:proofErr w:type="spellEnd"/>
      <w:r w:rsidRPr="00CA7BA1">
        <w:rPr>
          <w:i/>
          <w:sz w:val="20"/>
          <w:szCs w:val="20"/>
          <w:lang w:val="id-ID" w:eastAsia="x-none"/>
        </w:rPr>
        <w:t xml:space="preserve">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proofErr w:type="spellStart"/>
      <w:r w:rsidRPr="00CA7BA1"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 w:rsidRPr="00CA7BA1"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CA7BA1"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bookmarkEnd w:id="0"/>
    <w:p w14:paraId="3A32647A" w14:textId="77777777" w:rsidR="002F5B8C" w:rsidRPr="00CA7BA1" w:rsidRDefault="002F5B8C" w:rsidP="002F5B8C">
      <w:pPr>
        <w:spacing w:line="360" w:lineRule="auto"/>
        <w:ind w:left="360"/>
        <w:jc w:val="both"/>
        <w:rPr>
          <w:lang w:val="id-ID"/>
        </w:rPr>
      </w:pPr>
    </w:p>
    <w:p w14:paraId="3A457809" w14:textId="77777777" w:rsidR="002F5B8C" w:rsidRPr="00CA7BA1" w:rsidRDefault="002F5B8C" w:rsidP="002F5B8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Persentase </w:t>
      </w:r>
      <w:proofErr w:type="spellStart"/>
      <w:r w:rsidRPr="00CA7BA1">
        <w:rPr>
          <w:lang w:val="id-ID"/>
        </w:rPr>
        <w:t>penilaiaan</w:t>
      </w:r>
      <w:proofErr w:type="spellEnd"/>
      <w:r w:rsidRPr="00CA7BA1">
        <w:rPr>
          <w:lang w:val="id-ID"/>
        </w:rPr>
        <w:t xml:space="preserve"> untuk </w:t>
      </w:r>
      <w:proofErr w:type="spellStart"/>
      <w:r w:rsidRPr="00CA7BA1">
        <w:rPr>
          <w:lang w:val="id-ID"/>
        </w:rPr>
        <w:t>matakuliah</w:t>
      </w:r>
      <w:proofErr w:type="spellEnd"/>
      <w:r w:rsidRPr="00CA7BA1">
        <w:rPr>
          <w:lang w:val="id-ID"/>
        </w:rPr>
        <w:t xml:space="preserve"> in</w:t>
      </w:r>
      <w:proofErr w:type="spellStart"/>
      <w:r w:rsidRPr="00CA7BA1">
        <w:t>i</w:t>
      </w:r>
      <w:proofErr w:type="spellEnd"/>
      <w:r w:rsidRPr="00CA7BA1">
        <w:rPr>
          <w:lang w:val="id-ID"/>
        </w:rPr>
        <w:t xml:space="preserve"> adalah sebagai berikut: </w:t>
      </w:r>
    </w:p>
    <w:p w14:paraId="161AB156" w14:textId="77777777" w:rsidR="002F5B8C" w:rsidRPr="00CA7BA1" w:rsidRDefault="002F5B8C" w:rsidP="002F5B8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2F5B8C" w:rsidRPr="00CA7BA1" w14:paraId="60F0A62F" w14:textId="77777777" w:rsidTr="002B54F6">
        <w:tc>
          <w:tcPr>
            <w:tcW w:w="1800" w:type="dxa"/>
            <w:shd w:val="clear" w:color="auto" w:fill="D9D9D9" w:themeFill="background1" w:themeFillShade="D9"/>
          </w:tcPr>
          <w:p w14:paraId="1911EF56" w14:textId="77777777" w:rsidR="002F5B8C" w:rsidRPr="00CA7BA1" w:rsidRDefault="002F5B8C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Tugas</w:t>
            </w:r>
            <w:proofErr w:type="spellEnd"/>
            <w:r w:rsidRPr="00CA7BA1">
              <w:rPr>
                <w:b/>
                <w:bCs/>
              </w:rPr>
              <w:t xml:space="preserve"> </w:t>
            </w:r>
            <w:proofErr w:type="spellStart"/>
            <w:r w:rsidRPr="00CA7BA1">
              <w:rPr>
                <w:b/>
                <w:bCs/>
              </w:rPr>
              <w:t>Mandiri</w:t>
            </w:r>
            <w:proofErr w:type="spellEnd"/>
          </w:p>
          <w:p w14:paraId="60176778" w14:textId="77777777" w:rsidR="002F5B8C" w:rsidRPr="00CA7BA1" w:rsidRDefault="002F5B8C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CE94D64" w14:textId="77777777" w:rsidR="002F5B8C" w:rsidRPr="00CA7BA1" w:rsidRDefault="002F5B8C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Proyek</w:t>
            </w:r>
            <w:proofErr w:type="spellEnd"/>
          </w:p>
          <w:p w14:paraId="1D4AFDA0" w14:textId="77777777" w:rsidR="002F5B8C" w:rsidRPr="00CA7BA1" w:rsidRDefault="002F5B8C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F5B8C" w:rsidRPr="00CA7BA1" w14:paraId="3777A6C9" w14:textId="77777777" w:rsidTr="002B54F6">
        <w:trPr>
          <w:trHeight w:val="422"/>
        </w:trPr>
        <w:tc>
          <w:tcPr>
            <w:tcW w:w="1800" w:type="dxa"/>
            <w:vAlign w:val="center"/>
          </w:tcPr>
          <w:p w14:paraId="0B2448B9" w14:textId="77777777" w:rsidR="002F5B8C" w:rsidRPr="00CA7BA1" w:rsidRDefault="002F5B8C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A06870D" w14:textId="77777777" w:rsidR="002F5B8C" w:rsidRPr="00CA7BA1" w:rsidRDefault="002F5B8C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0446352E" w14:textId="77777777" w:rsidR="002F5B8C" w:rsidRPr="00CA7BA1" w:rsidRDefault="002F5B8C" w:rsidP="002F5B8C">
      <w:pPr>
        <w:spacing w:line="360" w:lineRule="auto"/>
        <w:ind w:left="360"/>
        <w:jc w:val="both"/>
        <w:rPr>
          <w:lang w:val="id-ID"/>
        </w:rPr>
      </w:pPr>
    </w:p>
    <w:p w14:paraId="1472D61E" w14:textId="77777777" w:rsidR="002F5B8C" w:rsidRPr="00CA7BA1" w:rsidRDefault="002F5B8C" w:rsidP="002F5B8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CA7BA1">
        <w:rPr>
          <w:lang w:val="id-ID"/>
        </w:rPr>
        <w:t>Software</w:t>
      </w:r>
      <w:proofErr w:type="spellEnd"/>
      <w:r w:rsidRPr="00CA7BA1">
        <w:rPr>
          <w:lang w:val="id-ID"/>
        </w:rPr>
        <w:t xml:space="preserve"> yang digunakan </w:t>
      </w:r>
      <w:r w:rsidRPr="00CA7BA1">
        <w:t xml:space="preserve">pada </w:t>
      </w:r>
      <w:proofErr w:type="spellStart"/>
      <w:r w:rsidRPr="00CA7BA1">
        <w:t>matakuliah</w:t>
      </w:r>
      <w:proofErr w:type="spellEnd"/>
      <w:r w:rsidRPr="00CA7BA1">
        <w:t xml:space="preserve"> </w:t>
      </w:r>
      <w:proofErr w:type="spellStart"/>
      <w:r w:rsidRPr="00CA7BA1">
        <w:t>ini</w:t>
      </w:r>
      <w:proofErr w:type="spellEnd"/>
      <w:r w:rsidRPr="00CA7BA1">
        <w:t xml:space="preserve"> </w:t>
      </w:r>
      <w:proofErr w:type="spellStart"/>
      <w:r w:rsidRPr="00CA7BA1">
        <w:t>adalah</w:t>
      </w:r>
      <w:proofErr w:type="spellEnd"/>
      <w:r w:rsidRPr="00CA7BA1">
        <w:t xml:space="preserve"> </w:t>
      </w:r>
      <w:proofErr w:type="spellStart"/>
      <w:r w:rsidRPr="00CA7BA1">
        <w:t>sebagai</w:t>
      </w:r>
      <w:proofErr w:type="spellEnd"/>
      <w:r w:rsidRPr="00CA7BA1">
        <w:t xml:space="preserve"> </w:t>
      </w:r>
      <w:proofErr w:type="spellStart"/>
      <w:r w:rsidRPr="00CA7BA1">
        <w:t>berikut</w:t>
      </w:r>
      <w:proofErr w:type="spellEnd"/>
      <w:r w:rsidRPr="00CA7BA1">
        <w:t xml:space="preserve">: </w:t>
      </w:r>
    </w:p>
    <w:p w14:paraId="148CFD6A" w14:textId="77777777" w:rsidR="002F5B8C" w:rsidRPr="00CA7BA1" w:rsidRDefault="002F5B8C" w:rsidP="002F5B8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2F5B8C" w:rsidRPr="00CA7BA1" w14:paraId="35B770D5" w14:textId="77777777" w:rsidTr="002B54F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FE28E0A" w14:textId="77777777" w:rsidR="002F5B8C" w:rsidRPr="00CA7BA1" w:rsidRDefault="002F5B8C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3170213A" w14:textId="77777777" w:rsidR="002F5B8C" w:rsidRPr="00CA7BA1" w:rsidRDefault="002F5B8C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2F5B8C" w:rsidRPr="00CA7BA1" w14:paraId="4E696487" w14:textId="77777777" w:rsidTr="002B54F6">
        <w:trPr>
          <w:trHeight w:val="773"/>
        </w:trPr>
        <w:tc>
          <w:tcPr>
            <w:tcW w:w="4410" w:type="dxa"/>
            <w:vAlign w:val="center"/>
          </w:tcPr>
          <w:p w14:paraId="59706F26" w14:textId="77777777" w:rsidR="002F5B8C" w:rsidRPr="00145AC4" w:rsidRDefault="002F5B8C" w:rsidP="002B54F6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4964E17E" w14:textId="77777777" w:rsidR="002F5B8C" w:rsidRDefault="002F5B8C" w:rsidP="002B54F6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3E2B6CB3" w14:textId="77777777" w:rsidR="002F5B8C" w:rsidRPr="00145AC4" w:rsidRDefault="002F5B8C" w:rsidP="002B54F6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22F5E546" w14:textId="77777777" w:rsidR="002F5B8C" w:rsidRPr="00CA7BA1" w:rsidRDefault="002F5B8C" w:rsidP="002B54F6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 xml:space="preserve">Firefox / </w:t>
            </w:r>
            <w:proofErr w:type="spellStart"/>
            <w:r w:rsidRPr="00CA7BA1">
              <w:rPr>
                <w:color w:val="000000"/>
                <w:lang w:val="id-ID"/>
              </w:rPr>
              <w:t>Chrome</w:t>
            </w:r>
            <w:proofErr w:type="spellEnd"/>
          </w:p>
        </w:tc>
      </w:tr>
    </w:tbl>
    <w:p w14:paraId="3C426E6D" w14:textId="77777777" w:rsidR="002F5B8C" w:rsidRPr="00CA7BA1" w:rsidRDefault="002F5B8C" w:rsidP="002F5B8C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5B932E34" w14:textId="77777777" w:rsidR="002F5B8C" w:rsidRPr="00CA7BA1" w:rsidRDefault="002F5B8C" w:rsidP="002F5B8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2F5B8C" w:rsidRPr="00CA7BA1" w14:paraId="2CF071BF" w14:textId="77777777" w:rsidTr="002B54F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8605C3B" w14:textId="77777777" w:rsidR="002F5B8C" w:rsidRPr="00CA7BA1" w:rsidRDefault="002F5B8C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Tugas</w:t>
            </w:r>
            <w:proofErr w:type="spellEnd"/>
            <w:r w:rsidRPr="00CA7BA1">
              <w:rPr>
                <w:b/>
                <w:bCs/>
                <w:szCs w:val="18"/>
              </w:rPr>
              <w:t xml:space="preserve"> </w:t>
            </w:r>
            <w:proofErr w:type="spellStart"/>
            <w:r w:rsidRPr="00CA7BA1">
              <w:rPr>
                <w:b/>
                <w:bCs/>
                <w:szCs w:val="18"/>
              </w:rPr>
              <w:t>Mandiri</w:t>
            </w:r>
            <w:proofErr w:type="spellEnd"/>
          </w:p>
          <w:p w14:paraId="63BF0704" w14:textId="77777777" w:rsidR="002F5B8C" w:rsidRPr="00CA7BA1" w:rsidRDefault="002F5B8C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27D1E83" w14:textId="77777777" w:rsidR="002F5B8C" w:rsidRPr="00CA7BA1" w:rsidRDefault="002F5B8C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Proyek</w:t>
            </w:r>
            <w:proofErr w:type="spellEnd"/>
          </w:p>
          <w:p w14:paraId="05085D50" w14:textId="77777777" w:rsidR="002F5B8C" w:rsidRPr="00CA7BA1" w:rsidRDefault="002F5B8C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F5B8C" w:rsidRPr="00CA7BA1" w14:paraId="6390D635" w14:textId="77777777" w:rsidTr="002B54F6">
        <w:trPr>
          <w:trHeight w:val="620"/>
        </w:trPr>
        <w:tc>
          <w:tcPr>
            <w:tcW w:w="3005" w:type="dxa"/>
            <w:vAlign w:val="center"/>
          </w:tcPr>
          <w:p w14:paraId="1F488242" w14:textId="77777777" w:rsidR="002F5B8C" w:rsidRPr="00CA7BA1" w:rsidRDefault="002F5B8C" w:rsidP="002B54F6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3BB9D799" w14:textId="77777777" w:rsidR="002F5B8C" w:rsidRPr="00CA7BA1" w:rsidRDefault="002F5B8C" w:rsidP="002B54F6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23221E4F" w14:textId="6EF175CB" w:rsidR="002F5B8C" w:rsidRDefault="002F5B8C" w:rsidP="005B66A9">
      <w:pPr>
        <w:rPr>
          <w:lang w:val="id-ID"/>
        </w:rPr>
      </w:pPr>
    </w:p>
    <w:p w14:paraId="4040D652" w14:textId="77777777" w:rsidR="002F5B8C" w:rsidRPr="00876A58" w:rsidRDefault="002F5B8C" w:rsidP="005B66A9">
      <w:pPr>
        <w:rPr>
          <w:lang w:val="id-ID"/>
        </w:rPr>
      </w:pPr>
    </w:p>
    <w:p w14:paraId="779C69AC" w14:textId="77777777" w:rsidR="0040099D" w:rsidRDefault="0040099D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8BE77EB" w14:textId="0CF394B4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E0B5C9F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34ED08F8" w14:textId="77777777" w:rsidR="00643F75" w:rsidRDefault="00643F75" w:rsidP="00643F75">
      <w:pPr>
        <w:rPr>
          <w:lang w:val="id-ID"/>
        </w:rPr>
      </w:pPr>
    </w:p>
    <w:p w14:paraId="368CC101" w14:textId="77777777" w:rsidR="0011264A" w:rsidRDefault="0011264A" w:rsidP="0011264A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DOcoding</w:t>
      </w:r>
      <w:proofErr w:type="spellEnd"/>
    </w:p>
    <w:p w14:paraId="50D519AE" w14:textId="77777777" w:rsidR="0011264A" w:rsidRPr="00330D03" w:rsidRDefault="0011264A" w:rsidP="0011264A">
      <w:pPr>
        <w:spacing w:line="360" w:lineRule="auto"/>
        <w:jc w:val="center"/>
        <w:rPr>
          <w:b/>
        </w:rPr>
      </w:pPr>
    </w:p>
    <w:p w14:paraId="32966DD8" w14:textId="68F1D533" w:rsidR="0011264A" w:rsidRPr="00FF69DF" w:rsidRDefault="0011264A" w:rsidP="00F17242">
      <w:pPr>
        <w:spacing w:after="240" w:line="360" w:lineRule="auto"/>
        <w:ind w:firstLine="720"/>
        <w:jc w:val="both"/>
      </w:pPr>
      <w:proofErr w:type="spellStart"/>
      <w:r>
        <w:rPr>
          <w:b/>
          <w:bCs/>
        </w:rPr>
        <w:t>DOcoding</w:t>
      </w:r>
      <w:proofErr w:type="spellEnd"/>
      <w:r>
        <w:t xml:space="preserve"> is a programming</w:t>
      </w:r>
      <w:r>
        <w:rPr>
          <w:rStyle w:val="CommentReference"/>
        </w:rPr>
        <w:t xml:space="preserve"> </w:t>
      </w:r>
      <w:r w:rsidRPr="007D42AE">
        <w:rPr>
          <w:rStyle w:val="CommentReference"/>
          <w:sz w:val="24"/>
          <w:szCs w:val="24"/>
        </w:rPr>
        <w:t>s</w:t>
      </w:r>
      <w:r>
        <w:t>chool that has</w:t>
      </w:r>
      <w:r w:rsidR="00DB243D">
        <w:rPr>
          <w:rStyle w:val="CommentReference"/>
        </w:rPr>
        <w:t xml:space="preserve"> </w:t>
      </w:r>
      <w:r w:rsidR="007D42AE" w:rsidRPr="007D42AE">
        <w:rPr>
          <w:rStyle w:val="CommentReference"/>
          <w:sz w:val="24"/>
          <w:szCs w:val="24"/>
        </w:rPr>
        <w:t>m</w:t>
      </w:r>
      <w:r>
        <w:t xml:space="preserve">any students learning programming languages. The school </w:t>
      </w:r>
      <w:proofErr w:type="gramStart"/>
      <w:r>
        <w:t>is located in</w:t>
      </w:r>
      <w:proofErr w:type="gramEnd"/>
      <w:r>
        <w:t xml:space="preserve"> West Jakarta.</w:t>
      </w:r>
      <w:r>
        <w:rPr>
          <w:b/>
        </w:rPr>
        <w:t xml:space="preserve"> </w:t>
      </w:r>
      <w:proofErr w:type="spellStart"/>
      <w:r>
        <w:rPr>
          <w:b/>
        </w:rPr>
        <w:t>DOcoding</w:t>
      </w:r>
      <w:proofErr w:type="spellEnd"/>
      <w:r>
        <w:rPr>
          <w:b/>
        </w:rPr>
        <w:t xml:space="preserve"> </w:t>
      </w:r>
      <w:r>
        <w:t>is founded because there are a lot of people that want to learn how to code, but they don’t have enough source, or they don’t have good lecturer to teach them.</w:t>
      </w:r>
    </w:p>
    <w:p w14:paraId="460987CF" w14:textId="582A233D" w:rsidR="0011264A" w:rsidRPr="00F17242" w:rsidRDefault="0011264A" w:rsidP="00F17242">
      <w:pPr>
        <w:pStyle w:val="CommentText"/>
        <w:spacing w:after="240" w:line="360" w:lineRule="auto"/>
        <w:ind w:firstLine="720"/>
        <w:jc w:val="both"/>
        <w:rPr>
          <w:sz w:val="24"/>
        </w:rPr>
      </w:pPr>
      <w:proofErr w:type="spellStart"/>
      <w:r w:rsidRPr="00583EE0">
        <w:rPr>
          <w:b/>
          <w:sz w:val="24"/>
        </w:rPr>
        <w:t>DOcoding</w:t>
      </w:r>
      <w:proofErr w:type="spellEnd"/>
      <w:r w:rsidRPr="00583EE0">
        <w:rPr>
          <w:b/>
          <w:sz w:val="24"/>
        </w:rPr>
        <w:t xml:space="preserve"> </w:t>
      </w:r>
      <w:r w:rsidRPr="00583EE0">
        <w:rPr>
          <w:sz w:val="24"/>
        </w:rPr>
        <w:t>have a vision which is to improve a lot of people not just locally but also globally</w:t>
      </w:r>
      <w:r>
        <w:rPr>
          <w:sz w:val="24"/>
        </w:rPr>
        <w:t>. S</w:t>
      </w:r>
      <w:r w:rsidRPr="00583EE0">
        <w:rPr>
          <w:sz w:val="24"/>
        </w:rPr>
        <w:t xml:space="preserve">o, </w:t>
      </w:r>
      <w:proofErr w:type="spellStart"/>
      <w:r w:rsidRPr="00583EE0">
        <w:rPr>
          <w:b/>
          <w:sz w:val="24"/>
        </w:rPr>
        <w:t>DOcoding</w:t>
      </w:r>
      <w:proofErr w:type="spellEnd"/>
      <w:r w:rsidRPr="00583EE0">
        <w:rPr>
          <w:b/>
          <w:sz w:val="24"/>
        </w:rPr>
        <w:t xml:space="preserve"> </w:t>
      </w:r>
      <w:r w:rsidRPr="00583EE0">
        <w:rPr>
          <w:sz w:val="24"/>
        </w:rPr>
        <w:t>decided to make a website for promoting the courses available and for the user to register to the courses. To register, the user must provide: name, email, phone number, gender, country, password,</w:t>
      </w:r>
      <w:r>
        <w:rPr>
          <w:sz w:val="24"/>
        </w:rPr>
        <w:t xml:space="preserve"> </w:t>
      </w:r>
      <w:r w:rsidRPr="00583EE0">
        <w:rPr>
          <w:sz w:val="24"/>
        </w:rPr>
        <w:t>and agre</w:t>
      </w:r>
      <w:r>
        <w:rPr>
          <w:sz w:val="24"/>
        </w:rPr>
        <w:t>e</w:t>
      </w:r>
      <w:r w:rsidRPr="00583EE0">
        <w:rPr>
          <w:sz w:val="24"/>
        </w:rPr>
        <w:t xml:space="preserve">ment. The purpose of the website is to make all people from around the world </w:t>
      </w:r>
      <w:r>
        <w:rPr>
          <w:sz w:val="24"/>
        </w:rPr>
        <w:t>could</w:t>
      </w:r>
      <w:r w:rsidRPr="00583EE0">
        <w:rPr>
          <w:sz w:val="24"/>
        </w:rPr>
        <w:t xml:space="preserve"> learn programming.</w:t>
      </w:r>
    </w:p>
    <w:p w14:paraId="3B91DB11" w14:textId="6396B0E0" w:rsidR="0011264A" w:rsidRDefault="0011264A" w:rsidP="00F17242">
      <w:pPr>
        <w:spacing w:after="240" w:line="360" w:lineRule="auto"/>
        <w:ind w:firstLine="720"/>
        <w:jc w:val="both"/>
        <w:rPr>
          <w:shd w:val="clear" w:color="auto" w:fill="FFFFFF"/>
        </w:rPr>
      </w:pPr>
      <w:r>
        <w:t xml:space="preserve">The user segment is everyone who wants to learn coding with flexibility. You </w:t>
      </w:r>
      <w:proofErr w:type="gramStart"/>
      <w:r>
        <w:t>have to</w:t>
      </w:r>
      <w:proofErr w:type="gramEnd"/>
      <w:r>
        <w:t xml:space="preserve"> ensure that your design is </w:t>
      </w:r>
      <w:r w:rsidRPr="00621914">
        <w:rPr>
          <w:b/>
        </w:rPr>
        <w:t>suitable</w:t>
      </w:r>
      <w:r>
        <w:t xml:space="preserve"> for all users and ensure that the users can </w:t>
      </w:r>
      <w:r w:rsidRPr="004F31FB">
        <w:rPr>
          <w:b/>
        </w:rPr>
        <w:t>navigate</w:t>
      </w:r>
      <w:r>
        <w:t xml:space="preserve"> and </w:t>
      </w:r>
      <w:r w:rsidRPr="004F31FB">
        <w:rPr>
          <w:b/>
        </w:rPr>
        <w:t>interact</w:t>
      </w:r>
      <w:r>
        <w:t xml:space="preserve"> with the website without any problem. </w:t>
      </w:r>
      <w:r>
        <w:rPr>
          <w:shd w:val="clear" w:color="auto" w:fill="FFFFFF"/>
        </w:rPr>
        <w:t>It’s</w:t>
      </w:r>
      <w:r w:rsidRPr="004F31FB">
        <w:rPr>
          <w:shd w:val="clear" w:color="auto" w:fill="FFFFFF"/>
        </w:rPr>
        <w:t xml:space="preserve"> important </w:t>
      </w:r>
      <w:r>
        <w:rPr>
          <w:shd w:val="clear" w:color="auto" w:fill="FFFFFF"/>
        </w:rPr>
        <w:t xml:space="preserve">to ensure your button appears </w:t>
      </w:r>
      <w:r w:rsidRPr="00512098">
        <w:rPr>
          <w:b/>
          <w:shd w:val="clear" w:color="auto" w:fill="FFFFFF"/>
        </w:rPr>
        <w:t>clickable</w:t>
      </w:r>
      <w:r>
        <w:rPr>
          <w:shd w:val="clear" w:color="auto" w:fill="FFFFFF"/>
        </w:rPr>
        <w:t xml:space="preserve"> and </w:t>
      </w:r>
      <w:r w:rsidRPr="00512098">
        <w:rPr>
          <w:b/>
          <w:shd w:val="clear" w:color="auto" w:fill="FFFFFF"/>
        </w:rPr>
        <w:t>visible</w:t>
      </w:r>
      <w:r>
        <w:rPr>
          <w:shd w:val="clear" w:color="auto" w:fill="FFFFFF"/>
        </w:rPr>
        <w:t>.</w:t>
      </w:r>
    </w:p>
    <w:p w14:paraId="658DDF6F" w14:textId="70256CBF" w:rsidR="0011264A" w:rsidRDefault="0011264A" w:rsidP="00F17242">
      <w:pPr>
        <w:spacing w:after="240" w:line="360" w:lineRule="auto"/>
        <w:ind w:firstLine="720"/>
        <w:jc w:val="both"/>
      </w:pPr>
      <w:proofErr w:type="spellStart"/>
      <w:r>
        <w:rPr>
          <w:b/>
        </w:rPr>
        <w:t>DOcoding</w:t>
      </w:r>
      <w:proofErr w:type="spellEnd"/>
      <w:r>
        <w:rPr>
          <w:b/>
        </w:rPr>
        <w:t xml:space="preserve"> </w:t>
      </w:r>
      <w:r w:rsidRPr="00EB4C0D">
        <w:t>owner</w:t>
      </w:r>
      <w:r>
        <w:t xml:space="preserve">, Mr. Larry has already provided you with the </w:t>
      </w:r>
      <w:r w:rsidRPr="00A62BAF">
        <w:rPr>
          <w:b/>
        </w:rPr>
        <w:t>blueprint</w:t>
      </w:r>
      <w:r>
        <w:t xml:space="preserve">. Your task is to slice the </w:t>
      </w:r>
      <w:r w:rsidRPr="00686722">
        <w:rPr>
          <w:b/>
        </w:rPr>
        <w:t>blueprint</w:t>
      </w:r>
      <w:r>
        <w:t xml:space="preserve"> and </w:t>
      </w:r>
      <w:r w:rsidRPr="00583EE0">
        <w:rPr>
          <w:b/>
        </w:rPr>
        <w:t>use it as reference</w:t>
      </w:r>
      <w:r>
        <w:t xml:space="preserve">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 w:rsidRPr="001A77E8">
        <w:rPr>
          <w:b/>
        </w:rPr>
        <w:t>blueprint</w:t>
      </w:r>
      <w:r>
        <w:t xml:space="preserve">, you can start the development on the website. You need to create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 xml:space="preserve">with the following requirements: </w:t>
      </w:r>
    </w:p>
    <w:p w14:paraId="0EC19160" w14:textId="77777777" w:rsidR="0011264A" w:rsidRPr="00064156" w:rsidRDefault="0011264A" w:rsidP="0011264A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>
        <w:rPr>
          <w:rStyle w:val="shorttext"/>
        </w:rPr>
        <w:t xml:space="preserve"> to redirect user between the pages</w:t>
      </w:r>
      <w:r>
        <w:t>.</w:t>
      </w:r>
      <w:r>
        <w:rPr>
          <w:rStyle w:val="mediumtext"/>
        </w:rPr>
        <w:t xml:space="preserve"> </w:t>
      </w:r>
    </w:p>
    <w:p w14:paraId="32F2C081" w14:textId="77777777" w:rsidR="0011264A" w:rsidRDefault="0011264A" w:rsidP="0011264A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Provide </w:t>
      </w:r>
      <w:r w:rsidRPr="009A58D8">
        <w:rPr>
          <w:b/>
        </w:rPr>
        <w:t>at least 2 links</w:t>
      </w:r>
      <w:r>
        <w:t xml:space="preserve">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 w:rsidRPr="009A58D8">
        <w:t>,</w:t>
      </w:r>
      <w:r>
        <w:t xml:space="preserve"> </w:t>
      </w:r>
      <w:proofErr w:type="gramStart"/>
      <w:r w:rsidRPr="00064156">
        <w:rPr>
          <w:b/>
        </w:rPr>
        <w:t>Twitter</w:t>
      </w:r>
      <w:proofErr w:type="gramEnd"/>
      <w:r>
        <w:t xml:space="preserve"> and </w:t>
      </w:r>
      <w:r>
        <w:rPr>
          <w:b/>
        </w:rPr>
        <w:t xml:space="preserve">Instagram </w:t>
      </w:r>
      <w:r>
        <w:t xml:space="preserve">page. </w:t>
      </w:r>
    </w:p>
    <w:p w14:paraId="25CFEA49" w14:textId="77777777" w:rsidR="0011264A" w:rsidRDefault="0011264A" w:rsidP="0011264A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proofErr w:type="gramStart"/>
      <w:r>
        <w:rPr>
          <w:rStyle w:val="mediumtext"/>
          <w:b/>
        </w:rPr>
        <w:t>Sign Up</w:t>
      </w:r>
      <w:proofErr w:type="gramEnd"/>
      <w:r w:rsidRPr="0010501D">
        <w:rPr>
          <w:rStyle w:val="mediumtext"/>
          <w:b/>
        </w:rPr>
        <w:t xml:space="preserve"> form</w:t>
      </w:r>
      <w:r>
        <w:t xml:space="preserve">. </w:t>
      </w:r>
    </w:p>
    <w:p w14:paraId="345BA8B2" w14:textId="77777777" w:rsidR="0011264A" w:rsidRDefault="0011264A" w:rsidP="0011264A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Create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>
        <w:t xml:space="preserve">in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3B6374A7" w14:textId="77777777" w:rsidR="0011264A" w:rsidRDefault="0011264A" w:rsidP="0011264A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717F0926" w14:textId="77777777" w:rsidR="0011264A" w:rsidRDefault="0011264A" w:rsidP="0011264A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Style w:val="mediumtext"/>
        </w:rPr>
        <w:t xml:space="preserve">You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318EF8E2" w14:textId="77777777" w:rsidR="0011264A" w:rsidRDefault="0011264A" w:rsidP="0011264A">
      <w:pPr>
        <w:pStyle w:val="ListParagraph"/>
        <w:spacing w:line="360" w:lineRule="auto"/>
        <w:jc w:val="both"/>
      </w:pPr>
    </w:p>
    <w:p w14:paraId="54EEB62A" w14:textId="77777777" w:rsidR="0011264A" w:rsidRDefault="0011264A" w:rsidP="0011264A">
      <w:pPr>
        <w:spacing w:line="360" w:lineRule="auto"/>
        <w:ind w:firstLine="720"/>
        <w:jc w:val="both"/>
        <w:rPr>
          <w:rStyle w:val="shorttext"/>
        </w:rPr>
      </w:pPr>
      <w:r w:rsidRPr="00051B5F">
        <w:t xml:space="preserve">Feel free to use any text editor that suit you the best to create the HTML file. </w:t>
      </w:r>
      <w:r w:rsidRPr="00051B5F">
        <w:rPr>
          <w:rStyle w:val="mediumtext"/>
        </w:rPr>
        <w:t xml:space="preserve">You are free to design the website </w:t>
      </w:r>
      <w:proofErr w:type="gramStart"/>
      <w:r w:rsidRPr="00051B5F">
        <w:rPr>
          <w:rStyle w:val="mediumtext"/>
        </w:rPr>
        <w:t>as long as</w:t>
      </w:r>
      <w:proofErr w:type="gramEnd"/>
      <w:r w:rsidRPr="00051B5F">
        <w:rPr>
          <w:rStyle w:val="mediumtext"/>
        </w:rPr>
        <w:t xml:space="preserve">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64CF4EB5" w14:textId="77777777" w:rsidR="0011264A" w:rsidRDefault="0011264A" w:rsidP="0011264A">
      <w:pPr>
        <w:spacing w:line="360" w:lineRule="auto"/>
        <w:jc w:val="both"/>
      </w:pPr>
    </w:p>
    <w:p w14:paraId="6FE5D179" w14:textId="77777777" w:rsidR="00F35431" w:rsidRDefault="00F35431" w:rsidP="00F35431">
      <w:pPr>
        <w:pStyle w:val="ListParagraph"/>
        <w:spacing w:line="360" w:lineRule="auto"/>
        <w:ind w:left="0"/>
        <w:jc w:val="both"/>
        <w:rPr>
          <w:b/>
        </w:rPr>
      </w:pPr>
    </w:p>
    <w:p w14:paraId="03558744" w14:textId="76ECA794" w:rsidR="00F35431" w:rsidRDefault="00F35431" w:rsidP="00F35431">
      <w:pPr>
        <w:pStyle w:val="ListParagraph"/>
        <w:spacing w:line="360" w:lineRule="auto"/>
        <w:ind w:left="0"/>
        <w:jc w:val="both"/>
      </w:pPr>
      <w:r>
        <w:rPr>
          <w:b/>
        </w:rPr>
        <w:lastRenderedPageBreak/>
        <w:t>Guide:</w:t>
      </w:r>
    </w:p>
    <w:p w14:paraId="0332F51A" w14:textId="77777777" w:rsidR="00F35431" w:rsidRDefault="00F35431" w:rsidP="00F35431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Design the website based on given </w:t>
      </w:r>
      <w:r>
        <w:rPr>
          <w:b/>
          <w:bCs/>
        </w:rPr>
        <w:t xml:space="preserve">blueprint </w:t>
      </w:r>
      <w:r>
        <w:t>(</w:t>
      </w:r>
      <w:r>
        <w:rPr>
          <w:b/>
          <w:bCs/>
        </w:rPr>
        <w:t>structure</w:t>
      </w:r>
      <w:r>
        <w:t xml:space="preserve">, </w:t>
      </w:r>
      <w:r>
        <w:rPr>
          <w:b/>
          <w:bCs/>
        </w:rPr>
        <w:t>content</w:t>
      </w:r>
      <w:r>
        <w:t xml:space="preserve">,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font</w:t>
      </w:r>
      <w:r>
        <w:t xml:space="preserve">,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size</w:t>
      </w:r>
      <w:r>
        <w:t xml:space="preserve">, and </w:t>
      </w:r>
      <w:r>
        <w:rPr>
          <w:b/>
          <w:bCs/>
        </w:rPr>
        <w:t>layout</w:t>
      </w:r>
      <w:r>
        <w:t>)</w:t>
      </w:r>
    </w:p>
    <w:p w14:paraId="54F19F2A" w14:textId="77777777" w:rsidR="00F35431" w:rsidRDefault="00F35431" w:rsidP="00F35431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You use </w:t>
      </w:r>
      <w:r>
        <w:rPr>
          <w:b/>
        </w:rPr>
        <w:t>external</w:t>
      </w:r>
      <w:r>
        <w:t xml:space="preserve"> or </w:t>
      </w:r>
      <w:r>
        <w:rPr>
          <w:b/>
        </w:rPr>
        <w:t>internal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5473FB5B" w14:textId="77777777" w:rsidR="00F35431" w:rsidRDefault="00F35431" w:rsidP="00F35431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Use the </w:t>
      </w:r>
      <w:r>
        <w:rPr>
          <w:b/>
        </w:rPr>
        <w:t>CSS box positioning concept</w:t>
      </w:r>
      <w:r>
        <w:t xml:space="preserve"> to design your web structure. </w:t>
      </w:r>
      <w:r>
        <w:rPr>
          <w:b/>
        </w:rPr>
        <w:t>Do not</w:t>
      </w:r>
      <w:r>
        <w:t xml:space="preserve"> use a </w:t>
      </w:r>
      <w:r>
        <w:rPr>
          <w:b/>
        </w:rPr>
        <w:t>table</w:t>
      </w:r>
      <w:r>
        <w:t xml:space="preserve"> </w:t>
      </w:r>
      <w:r>
        <w:rPr>
          <w:b/>
        </w:rPr>
        <w:t>tag</w:t>
      </w:r>
      <w:r>
        <w:t xml:space="preserve">, use the </w:t>
      </w:r>
      <w:r>
        <w:rPr>
          <w:b/>
        </w:rPr>
        <w:t>div tag</w:t>
      </w:r>
      <w:r>
        <w:t xml:space="preserve"> for the layout instead.</w:t>
      </w:r>
    </w:p>
    <w:p w14:paraId="007EAE86" w14:textId="77777777" w:rsidR="00F35431" w:rsidRDefault="00F35431" w:rsidP="00F35431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Organize your files with </w:t>
      </w:r>
      <w:r>
        <w:rPr>
          <w:b/>
        </w:rPr>
        <w:t>subdirectories</w:t>
      </w:r>
      <w:r>
        <w:t>.</w:t>
      </w:r>
    </w:p>
    <w:p w14:paraId="16FA03B4" w14:textId="77777777" w:rsidR="00F35431" w:rsidRDefault="00F35431" w:rsidP="00F35431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106CCCA3" w14:textId="77777777" w:rsidR="00F35431" w:rsidRDefault="00F35431" w:rsidP="00F35431">
      <w:pPr>
        <w:spacing w:line="360" w:lineRule="auto"/>
        <w:jc w:val="both"/>
      </w:pPr>
      <w:r>
        <w:rPr>
          <w:b/>
        </w:rPr>
        <w:t>Must be collected:</w:t>
      </w:r>
    </w:p>
    <w:p w14:paraId="38F349B1" w14:textId="77777777" w:rsidR="00F35431" w:rsidRDefault="00F35431" w:rsidP="00F35431">
      <w:pPr>
        <w:pStyle w:val="ListParagraph"/>
        <w:numPr>
          <w:ilvl w:val="0"/>
          <w:numId w:val="17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1A65A4D7" w14:textId="07602F59" w:rsidR="00F35431" w:rsidRDefault="00F35431" w:rsidP="00F956C1">
      <w:pPr>
        <w:pStyle w:val="ListParagraph"/>
        <w:numPr>
          <w:ilvl w:val="0"/>
          <w:numId w:val="17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).</w:t>
      </w:r>
    </w:p>
    <w:p w14:paraId="48719E4D" w14:textId="77777777" w:rsidR="00F35431" w:rsidRDefault="00F35431" w:rsidP="00F35431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4C44653D" w14:textId="021AE84B" w:rsidR="00F35431" w:rsidRDefault="00F35431" w:rsidP="0011264A">
      <w:pPr>
        <w:spacing w:line="360" w:lineRule="auto"/>
        <w:jc w:val="both"/>
      </w:pPr>
      <w:r>
        <w:t>For every photoshop file (*.</w:t>
      </w:r>
      <w:proofErr w:type="spellStart"/>
      <w:r>
        <w:t>psd</w:t>
      </w:r>
      <w:proofErr w:type="spellEnd"/>
      <w:r>
        <w:t xml:space="preserve">) that has been created, advised </w:t>
      </w:r>
      <w:r>
        <w:rPr>
          <w:b/>
        </w:rPr>
        <w:t>not to merge layers</w:t>
      </w:r>
      <w:r>
        <w:t>.</w:t>
      </w:r>
    </w:p>
    <w:p w14:paraId="3C783D58" w14:textId="77777777" w:rsidR="0011264A" w:rsidRDefault="0011264A" w:rsidP="0011264A">
      <w:pPr>
        <w:spacing w:line="360" w:lineRule="auto"/>
        <w:jc w:val="both"/>
      </w:pPr>
      <w:r w:rsidRPr="002F6FB0">
        <w:rPr>
          <w:b/>
        </w:rPr>
        <w:t>References</w:t>
      </w:r>
    </w:p>
    <w:p w14:paraId="6BD61BE1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https://www.elegantthemes.com/blog/resources/best-programming-language-to-learn-for-wordpress-users</w:t>
      </w:r>
    </w:p>
    <w:p w14:paraId="0FF86873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https://en.wikipedia.org/wiki/C%2B%2B</w:t>
      </w:r>
    </w:p>
    <w:p w14:paraId="47CBB1DC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https://de.wikipedia.org/wiki/Java_Virtual_Machine</w:t>
      </w:r>
    </w:p>
    <w:p w14:paraId="6C731398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https://wrpsolution.com/wp-content/uploads/2015/04/php-logo-150x150.png</w:t>
      </w:r>
    </w:p>
    <w:p w14:paraId="15C3A3C9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http://www.trinitive.com/best-mobile-application-development-tamilnadu_HTML_XHTML.html</w:t>
      </w:r>
    </w:p>
    <w:p w14:paraId="0D6F0959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https://github.com/exercism/meta/issues/27</w:t>
      </w:r>
    </w:p>
    <w:p w14:paraId="77C65F10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https://www.python.org/</w:t>
      </w:r>
    </w:p>
    <w:p w14:paraId="1039F0D0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https://www.javatpoint.com/javascript-tutorial</w:t>
      </w:r>
    </w:p>
    <w:p w14:paraId="19D802C1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http://www.codekul.com/kotlin-training-institute-in-pune.html</w:t>
      </w:r>
    </w:p>
    <w:p w14:paraId="0EEE5984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https://commons.wikimedia.org/wiki/File:F_icon.svg</w:t>
      </w:r>
    </w:p>
    <w:p w14:paraId="68ECE7A8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https://seeklogo.com/vector-logo/157876/twitter-bird-icon</w:t>
      </w:r>
    </w:p>
    <w:p w14:paraId="637FF58A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https://seeklogo.com/vector-logo/190189/facebook</w:t>
      </w:r>
    </w:p>
    <w:p w14:paraId="3EFBA359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https://seeklogo.com/vector-logo/282177/instagram-new-2016</w:t>
      </w:r>
    </w:p>
    <w:p w14:paraId="56B65C9B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https://belajarkoding.net/situs-rekomendasi-untuk-belajar-coding-dan-desain/</w:t>
      </w:r>
    </w:p>
    <w:p w14:paraId="2D0B86E5" w14:textId="77777777" w:rsidR="0011264A" w:rsidRPr="00F17242" w:rsidRDefault="0011264A" w:rsidP="00F17242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F17242">
        <w:rPr>
          <w:rStyle w:val="Hyperlink"/>
          <w:color w:val="auto"/>
          <w:u w:val="none"/>
        </w:rPr>
        <w:t>https://www.wikitude.com/blog-augmented-reality-101-development-tools-and-extensions-for-beginners/javascript-logo/</w:t>
      </w:r>
    </w:p>
    <w:p w14:paraId="2E42B7D7" w14:textId="77777777" w:rsidR="0011264A" w:rsidRDefault="0011264A" w:rsidP="0011264A">
      <w:pPr>
        <w:spacing w:line="360" w:lineRule="auto"/>
        <w:jc w:val="center"/>
      </w:pPr>
    </w:p>
    <w:p w14:paraId="047DD755" w14:textId="1005153E" w:rsidR="00BC6DE8" w:rsidRPr="0011264A" w:rsidRDefault="0011264A" w:rsidP="00F956C1">
      <w:pPr>
        <w:spacing w:line="360" w:lineRule="auto"/>
        <w:jc w:val="center"/>
        <w:rPr>
          <w:lang w:val="id-ID"/>
        </w:rPr>
      </w:pPr>
      <w:r>
        <w:rPr>
          <w:b/>
          <w:color w:val="000000"/>
        </w:rPr>
        <w:t>If you do not understand, please ask your assistant!</w:t>
      </w:r>
    </w:p>
    <w:sectPr w:rsidR="00BC6DE8" w:rsidRPr="0011264A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2153A" w14:textId="77777777" w:rsidR="00994015" w:rsidRDefault="00994015" w:rsidP="00273E4A">
      <w:r>
        <w:separator/>
      </w:r>
    </w:p>
  </w:endnote>
  <w:endnote w:type="continuationSeparator" w:id="0">
    <w:p w14:paraId="62389D96" w14:textId="77777777" w:rsidR="00994015" w:rsidRDefault="0099401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263C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C54B4BC" wp14:editId="78A65A3F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E115508" w14:textId="77777777" w:rsidR="005B66A9" w:rsidRPr="0011264A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11264A">
      <w:rPr>
        <w:sz w:val="22"/>
        <w:szCs w:val="22"/>
      </w:rPr>
      <w:t>Page</w:t>
    </w:r>
    <w:r w:rsidRPr="0011264A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1264A">
          <w:rPr>
            <w:sz w:val="22"/>
            <w:szCs w:val="22"/>
            <w:lang w:val="id-ID"/>
          </w:rPr>
          <w:fldChar w:fldCharType="begin"/>
        </w:r>
        <w:r w:rsidR="005B66A9" w:rsidRPr="0011264A">
          <w:rPr>
            <w:sz w:val="22"/>
            <w:szCs w:val="22"/>
            <w:lang w:val="id-ID"/>
          </w:rPr>
          <w:instrText xml:space="preserve"> PAGE </w:instrText>
        </w:r>
        <w:r w:rsidR="00151847" w:rsidRPr="0011264A">
          <w:rPr>
            <w:sz w:val="22"/>
            <w:szCs w:val="22"/>
            <w:lang w:val="id-ID"/>
          </w:rPr>
          <w:fldChar w:fldCharType="separate"/>
        </w:r>
        <w:r w:rsidR="00DB243D">
          <w:rPr>
            <w:noProof/>
            <w:sz w:val="22"/>
            <w:szCs w:val="22"/>
            <w:lang w:val="id-ID"/>
          </w:rPr>
          <w:t>3</w:t>
        </w:r>
        <w:r w:rsidR="00151847" w:rsidRPr="0011264A">
          <w:rPr>
            <w:sz w:val="22"/>
            <w:szCs w:val="22"/>
            <w:lang w:val="id-ID"/>
          </w:rPr>
          <w:fldChar w:fldCharType="end"/>
        </w:r>
        <w:r w:rsidR="005B66A9" w:rsidRPr="0011264A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11264A">
          <w:rPr>
            <w:sz w:val="22"/>
            <w:szCs w:val="22"/>
            <w:lang w:val="id-ID"/>
          </w:rPr>
          <w:t>of</w:t>
        </w:r>
        <w:proofErr w:type="spellEnd"/>
        <w:r w:rsidR="005B66A9" w:rsidRPr="0011264A">
          <w:rPr>
            <w:sz w:val="22"/>
            <w:szCs w:val="22"/>
            <w:lang w:val="id-ID"/>
          </w:rPr>
          <w:t xml:space="preserve"> </w:t>
        </w:r>
        <w:r w:rsidR="00151847" w:rsidRPr="0011264A">
          <w:rPr>
            <w:sz w:val="22"/>
            <w:szCs w:val="22"/>
            <w:lang w:val="id-ID"/>
          </w:rPr>
          <w:fldChar w:fldCharType="begin"/>
        </w:r>
        <w:r w:rsidR="005B66A9" w:rsidRPr="0011264A">
          <w:rPr>
            <w:sz w:val="22"/>
            <w:szCs w:val="22"/>
            <w:lang w:val="id-ID"/>
          </w:rPr>
          <w:instrText xml:space="preserve"> NUMPAGES  </w:instrText>
        </w:r>
        <w:r w:rsidR="00151847" w:rsidRPr="0011264A">
          <w:rPr>
            <w:sz w:val="22"/>
            <w:szCs w:val="22"/>
            <w:lang w:val="id-ID"/>
          </w:rPr>
          <w:fldChar w:fldCharType="separate"/>
        </w:r>
        <w:r w:rsidR="00DB243D">
          <w:rPr>
            <w:noProof/>
            <w:sz w:val="22"/>
            <w:szCs w:val="22"/>
            <w:lang w:val="id-ID"/>
          </w:rPr>
          <w:t>3</w:t>
        </w:r>
        <w:r w:rsidR="00151847" w:rsidRPr="0011264A">
          <w:rPr>
            <w:sz w:val="22"/>
            <w:szCs w:val="22"/>
            <w:lang w:val="id-ID"/>
          </w:rPr>
          <w:fldChar w:fldCharType="end"/>
        </w:r>
      </w:sdtContent>
    </w:sdt>
  </w:p>
  <w:p w14:paraId="79F81F4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7C193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0E12DCE" wp14:editId="79A708A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4AA23EE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E31414B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2A2C04C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03227" w14:textId="77777777" w:rsidR="00994015" w:rsidRDefault="00994015" w:rsidP="00273E4A">
      <w:r>
        <w:separator/>
      </w:r>
    </w:p>
  </w:footnote>
  <w:footnote w:type="continuationSeparator" w:id="0">
    <w:p w14:paraId="5325A1BC" w14:textId="77777777" w:rsidR="00994015" w:rsidRDefault="0099401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2101B6CF" w14:textId="77777777" w:rsidTr="005D0782">
      <w:tc>
        <w:tcPr>
          <w:tcW w:w="5220" w:type="dxa"/>
        </w:tcPr>
        <w:p w14:paraId="239C9FCC" w14:textId="30212C76" w:rsidR="005D0782" w:rsidRPr="0011264A" w:rsidRDefault="002F5B8C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4AAB199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9CEEDD4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286B48E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4A4A3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43E14"/>
    <w:multiLevelType w:val="hybridMultilevel"/>
    <w:tmpl w:val="240E9BC2"/>
    <w:lvl w:ilvl="0" w:tplc="2BD27AE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1D71AD"/>
    <w:multiLevelType w:val="multilevel"/>
    <w:tmpl w:val="901E3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64A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5B8C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099D"/>
    <w:rsid w:val="004059F9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D42AE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4015"/>
    <w:rsid w:val="009A2464"/>
    <w:rsid w:val="009A3737"/>
    <w:rsid w:val="009C7801"/>
    <w:rsid w:val="009E29D9"/>
    <w:rsid w:val="00A012C5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A7370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B243D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17242"/>
    <w:rsid w:val="00F22A92"/>
    <w:rsid w:val="00F2595B"/>
    <w:rsid w:val="00F35431"/>
    <w:rsid w:val="00F36E33"/>
    <w:rsid w:val="00F53807"/>
    <w:rsid w:val="00F712CE"/>
    <w:rsid w:val="00F80742"/>
    <w:rsid w:val="00F955DA"/>
    <w:rsid w:val="00F956C1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F83FB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qFormat/>
    <w:rsid w:val="0093677F"/>
  </w:style>
  <w:style w:type="character" w:customStyle="1" w:styleId="longtext">
    <w:name w:val="long_text"/>
    <w:basedOn w:val="DefaultParagraphFont"/>
    <w:qFormat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64A"/>
    <w:pPr>
      <w:ind w:left="720"/>
      <w:contextualSpacing/>
    </w:pPr>
  </w:style>
  <w:style w:type="character" w:customStyle="1" w:styleId="shorttext">
    <w:name w:val="short_text"/>
    <w:basedOn w:val="DefaultParagraphFont"/>
    <w:rsid w:val="0011264A"/>
  </w:style>
  <w:style w:type="character" w:customStyle="1" w:styleId="mediumtext">
    <w:name w:val="medium_text"/>
    <w:basedOn w:val="DefaultParagraphFont"/>
    <w:rsid w:val="0011264A"/>
  </w:style>
  <w:style w:type="character" w:styleId="Hyperlink">
    <w:name w:val="Hyperlink"/>
    <w:basedOn w:val="DefaultParagraphFont"/>
    <w:unhideWhenUsed/>
    <w:rsid w:val="0011264A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5C385-7046-453D-9510-14B55DD2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7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9</cp:revision>
  <dcterms:created xsi:type="dcterms:W3CDTF">2018-07-03T05:59:00Z</dcterms:created>
  <dcterms:modified xsi:type="dcterms:W3CDTF">2021-04-10T08:42:00Z</dcterms:modified>
</cp:coreProperties>
</file>